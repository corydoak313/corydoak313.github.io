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4A971" w14:textId="77777777" w:rsidR="00894372" w:rsidRPr="00DE1AEE" w:rsidRDefault="00054043" w:rsidP="00054043">
      <w:pPr>
        <w:ind w:firstLine="0"/>
        <w:rPr>
          <w:rFonts w:ascii="Times New Roman" w:hAnsi="Times New Roman" w:cs="Times New Roman"/>
        </w:rPr>
      </w:pPr>
      <w:r w:rsidRPr="00DE1AEE">
        <w:rPr>
          <w:rFonts w:ascii="Times New Roman" w:hAnsi="Times New Roman" w:cs="Times New Roman"/>
        </w:rPr>
        <w:t xml:space="preserve">Cory </w:t>
      </w:r>
      <w:proofErr w:type="spellStart"/>
      <w:r w:rsidRPr="00DE1AEE">
        <w:rPr>
          <w:rFonts w:ascii="Times New Roman" w:hAnsi="Times New Roman" w:cs="Times New Roman"/>
        </w:rPr>
        <w:t>Doak</w:t>
      </w:r>
      <w:proofErr w:type="spellEnd"/>
    </w:p>
    <w:p w14:paraId="02953490" w14:textId="77777777" w:rsidR="00054043" w:rsidRPr="00DE1AEE" w:rsidRDefault="00054043" w:rsidP="00054043">
      <w:pPr>
        <w:ind w:firstLine="0"/>
        <w:rPr>
          <w:rFonts w:ascii="Times New Roman" w:hAnsi="Times New Roman" w:cs="Times New Roman"/>
        </w:rPr>
      </w:pPr>
      <w:r w:rsidRPr="00DE1AEE">
        <w:rPr>
          <w:rFonts w:ascii="Times New Roman" w:hAnsi="Times New Roman" w:cs="Times New Roman"/>
        </w:rPr>
        <w:t>Southern New Hampshire University</w:t>
      </w:r>
    </w:p>
    <w:p w14:paraId="310E29FE" w14:textId="1667082A" w:rsidR="00054043" w:rsidRPr="00DE1AEE" w:rsidRDefault="00273F0D" w:rsidP="00054043">
      <w:pPr>
        <w:ind w:firstLine="0"/>
        <w:rPr>
          <w:rFonts w:ascii="Times New Roman" w:hAnsi="Times New Roman" w:cs="Times New Roman"/>
        </w:rPr>
      </w:pPr>
      <w:r w:rsidRPr="00DE1AEE">
        <w:rPr>
          <w:rFonts w:ascii="Times New Roman" w:hAnsi="Times New Roman" w:cs="Times New Roman"/>
        </w:rPr>
        <w:t xml:space="preserve">CS </w:t>
      </w:r>
      <w:r w:rsidR="00B02F45">
        <w:rPr>
          <w:rFonts w:ascii="Times New Roman" w:hAnsi="Times New Roman" w:cs="Times New Roman"/>
        </w:rPr>
        <w:t>4</w:t>
      </w:r>
      <w:r w:rsidRPr="00DE1AEE">
        <w:rPr>
          <w:rFonts w:ascii="Times New Roman" w:hAnsi="Times New Roman" w:cs="Times New Roman"/>
        </w:rPr>
        <w:t>99: Computer Science Capstone</w:t>
      </w:r>
    </w:p>
    <w:p w14:paraId="076DB92A" w14:textId="68A2AAE3" w:rsidR="00054043" w:rsidRPr="00DE1AEE" w:rsidRDefault="00273F0D" w:rsidP="00054043">
      <w:pPr>
        <w:ind w:firstLine="0"/>
        <w:rPr>
          <w:rFonts w:ascii="Times New Roman" w:hAnsi="Times New Roman" w:cs="Times New Roman"/>
        </w:rPr>
      </w:pPr>
      <w:r w:rsidRPr="00DE1AEE">
        <w:rPr>
          <w:rFonts w:ascii="Times New Roman" w:hAnsi="Times New Roman" w:cs="Times New Roman"/>
        </w:rPr>
        <w:t>March 23, 2025</w:t>
      </w:r>
    </w:p>
    <w:p w14:paraId="58F0CDA2" w14:textId="002FB534" w:rsidR="00273F0D" w:rsidRPr="00273F0D" w:rsidRDefault="00273F0D" w:rsidP="00E71755">
      <w:pPr>
        <w:ind w:firstLine="0"/>
        <w:jc w:val="center"/>
        <w:rPr>
          <w:rFonts w:ascii="Times New Roman" w:hAnsi="Times New Roman" w:cs="Times New Roman"/>
        </w:rPr>
      </w:pPr>
      <w:r w:rsidRPr="00DE1AEE">
        <w:rPr>
          <w:rFonts w:ascii="Times New Roman" w:hAnsi="Times New Roman" w:cs="Times New Roman"/>
        </w:rPr>
        <w:t>Milestone 2: Artifact 1 Enhancement</w:t>
      </w:r>
    </w:p>
    <w:p w14:paraId="472727CE" w14:textId="71FA9BC7" w:rsidR="00AA632C" w:rsidRPr="00DE1AEE" w:rsidRDefault="00AA632C" w:rsidP="00DE1AEE">
      <w:pPr>
        <w:pStyle w:val="paragraph"/>
        <w:suppressAutoHyphens/>
        <w:spacing w:before="0" w:beforeAutospacing="0" w:after="0" w:afterAutospacing="0" w:line="480" w:lineRule="auto"/>
        <w:ind w:firstLine="720"/>
        <w:contextualSpacing/>
        <w:textAlignment w:val="baseline"/>
        <w:rPr>
          <w:rStyle w:val="normaltextrun"/>
        </w:rPr>
      </w:pPr>
      <w:r w:rsidRPr="00DE1AEE">
        <w:rPr>
          <w:rStyle w:val="normaltextrun"/>
        </w:rPr>
        <w:t xml:space="preserve">The artifact we will be reviewing is called ClassService.java. This file is in the contact package of the project and will be representing the software engineering and design aspect. The ContactService allows us to make changes to the contact information. This artifact was created in June of 2023 during my CS 320: Software Testing, Automation, and Quality Assurance course. This item was selected to represent the software development and design category because it will show the development, testing and maintaining of the </w:t>
      </w:r>
      <w:r w:rsidR="00E71755" w:rsidRPr="00DE1AEE">
        <w:rPr>
          <w:rStyle w:val="normaltextrun"/>
        </w:rPr>
        <w:t xml:space="preserve">overall </w:t>
      </w:r>
      <w:r w:rsidRPr="00DE1AEE">
        <w:rPr>
          <w:rStyle w:val="normaltextrun"/>
        </w:rPr>
        <w:t xml:space="preserve">software. </w:t>
      </w:r>
      <w:r w:rsidR="00E71755" w:rsidRPr="00DE1AEE">
        <w:rPr>
          <w:rStyle w:val="normaltextrun"/>
        </w:rPr>
        <w:t xml:space="preserve">In this artifact, I showcase the design and the flow of code as it shows the consistency of style of code being written. To improve the code, I added a unique identifier that is assigned to a contact and allowed for the system to find that contact from this ID. I also rewrote some of the code to match the style of code that seemed to flow the best, is the most organized, and cleanly written. This aligned with the being able to design, develop, and deliver professional-quality oral, written, and visual communications that are coherent, technically sound, and appropriately adapted to specific audiences and contexts. I will continue to do so on future enhancements throughout the course and artifacts. While enhancing this artifact, I realized it is more than just making some minor adjustments. As adjustments were made, it flagged for other errors in the code due to changing variable names or styles of code that </w:t>
      </w:r>
      <w:r w:rsidR="00DE1AEE" w:rsidRPr="00DE1AEE">
        <w:rPr>
          <w:rStyle w:val="normaltextrun"/>
        </w:rPr>
        <w:t xml:space="preserve">caused some blocks of code to become pointless. Initially, it felt at first that enhancing the code was causing more issues, but by trusting the process I could </w:t>
      </w:r>
      <w:r w:rsidR="00DE1AEE" w:rsidRPr="00DE1AEE">
        <w:rPr>
          <w:rStyle w:val="normaltextrun"/>
        </w:rPr>
        <w:lastRenderedPageBreak/>
        <w:t xml:space="preserve">see </w:t>
      </w:r>
      <w:r w:rsidR="009B71BD" w:rsidRPr="00DE1AEE">
        <w:rPr>
          <w:rStyle w:val="normaltextrun"/>
        </w:rPr>
        <w:t>the result</w:t>
      </w:r>
      <w:r w:rsidR="00DE1AEE" w:rsidRPr="00DE1AEE">
        <w:rPr>
          <w:rStyle w:val="normaltextrun"/>
        </w:rPr>
        <w:t xml:space="preserve"> approaching and I knew I just had to continue making the enhancements and fixing the minor bugs to see the overall improvements in the end. </w:t>
      </w:r>
    </w:p>
    <w:p w14:paraId="20FD7DBB" w14:textId="77777777" w:rsidR="00273F0D" w:rsidRPr="00DE1AEE" w:rsidRDefault="00273F0D" w:rsidP="00DE1AEE">
      <w:pPr>
        <w:ind w:firstLine="0"/>
        <w:rPr>
          <w:rFonts w:ascii="Times New Roman" w:hAnsi="Times New Roman" w:cs="Times New Roman"/>
        </w:rPr>
      </w:pPr>
    </w:p>
    <w:p w14:paraId="67DCBF81" w14:textId="37DF50BD" w:rsidR="00054043" w:rsidRPr="00DE1AEE" w:rsidRDefault="00054043" w:rsidP="00DE1AEE">
      <w:pPr>
        <w:ind w:firstLine="0"/>
        <w:rPr>
          <w:rFonts w:ascii="Times New Roman" w:hAnsi="Times New Roman" w:cs="Times New Roman"/>
        </w:rPr>
      </w:pPr>
    </w:p>
    <w:sectPr w:rsidR="00054043" w:rsidRPr="00DE1AEE" w:rsidSect="000C0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D6834"/>
    <w:multiLevelType w:val="multilevel"/>
    <w:tmpl w:val="BA10A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6B4F6A"/>
    <w:multiLevelType w:val="multilevel"/>
    <w:tmpl w:val="B7C48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393675">
    <w:abstractNumId w:val="0"/>
  </w:num>
  <w:num w:numId="2" w16cid:durableId="1285579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0D"/>
    <w:rsid w:val="00054043"/>
    <w:rsid w:val="000C04C5"/>
    <w:rsid w:val="00273F0D"/>
    <w:rsid w:val="003F4249"/>
    <w:rsid w:val="009668EF"/>
    <w:rsid w:val="009B71BD"/>
    <w:rsid w:val="00AA632C"/>
    <w:rsid w:val="00B02F45"/>
    <w:rsid w:val="00DE1AEE"/>
    <w:rsid w:val="00E168A9"/>
    <w:rsid w:val="00E71755"/>
    <w:rsid w:val="00EF6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72119"/>
  <w15:chartTrackingRefBased/>
  <w15:docId w15:val="{1DD93C21-4513-3F4E-9132-22397B18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ind w:firstLine="1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A632C"/>
    <w:pPr>
      <w:spacing w:before="100" w:beforeAutospacing="1" w:after="100" w:afterAutospacing="1" w:line="240" w:lineRule="auto"/>
      <w:ind w:firstLine="0"/>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AA6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599154">
      <w:bodyDiv w:val="1"/>
      <w:marLeft w:val="0"/>
      <w:marRight w:val="0"/>
      <w:marTop w:val="0"/>
      <w:marBottom w:val="0"/>
      <w:divBdr>
        <w:top w:val="none" w:sz="0" w:space="0" w:color="auto"/>
        <w:left w:val="none" w:sz="0" w:space="0" w:color="auto"/>
        <w:bottom w:val="none" w:sz="0" w:space="0" w:color="auto"/>
        <w:right w:val="none" w:sz="0" w:space="0" w:color="auto"/>
      </w:divBdr>
    </w:div>
    <w:div w:id="161848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usband/Library/Group%20Containers/UBF8T346G9.Office/User%20Content.localized/Templates.localized/Homewor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Homework Template.dotx</Template>
  <TotalTime>34</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Doak, Cory</cp:lastModifiedBy>
  <cp:revision>4</cp:revision>
  <dcterms:created xsi:type="dcterms:W3CDTF">2025-03-23T15:39:00Z</dcterms:created>
  <dcterms:modified xsi:type="dcterms:W3CDTF">2025-04-15T01:13:00Z</dcterms:modified>
</cp:coreProperties>
</file>